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00B" w:rsidRDefault="00AF000B">
      <w:bookmarkStart w:id="0" w:name="_GoBack"/>
    </w:p>
    <w:bookmarkEnd w:id="0"/>
    <w:sectPr w:rsidR="00AF000B" w:rsidSect="004C7B6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132" w:rsidRDefault="00F55132" w:rsidP="004C7B66">
      <w:r>
        <w:separator/>
      </w:r>
    </w:p>
  </w:endnote>
  <w:endnote w:type="continuationSeparator" w:id="0">
    <w:p w:rsidR="00F55132" w:rsidRDefault="00F55132" w:rsidP="004C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3"/>
      <w:gridCol w:w="4603"/>
    </w:tblGrid>
    <w:tr w:rsidR="004C7B66" w:rsidTr="004C7B66">
      <w:tc>
        <w:tcPr>
          <w:tcW w:w="4603" w:type="dxa"/>
        </w:tcPr>
        <w:p w:rsidR="004C7B66" w:rsidRDefault="004C7B66" w:rsidP="004C7B66">
          <w:pPr>
            <w:pStyle w:val="Pieddepage"/>
            <w:jc w:val="center"/>
          </w:pPr>
          <w:r>
            <w:t>Siret : 513 535 112 00017</w:t>
          </w:r>
        </w:p>
      </w:tc>
      <w:tc>
        <w:tcPr>
          <w:tcW w:w="4603" w:type="dxa"/>
        </w:tcPr>
        <w:p w:rsidR="004C7B66" w:rsidRDefault="004C7B66" w:rsidP="004C7B66">
          <w:pPr>
            <w:pStyle w:val="Pieddepage"/>
            <w:jc w:val="center"/>
          </w:pPr>
          <w:r>
            <w:t>N° Adeli : 9400001</w:t>
          </w:r>
        </w:p>
      </w:tc>
    </w:tr>
  </w:tbl>
  <w:p w:rsidR="004C7B66" w:rsidRPr="004C7B66" w:rsidRDefault="004C7B66" w:rsidP="004C7B66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132" w:rsidRDefault="00F55132" w:rsidP="004C7B66">
      <w:r>
        <w:separator/>
      </w:r>
    </w:p>
  </w:footnote>
  <w:footnote w:type="continuationSeparator" w:id="0">
    <w:p w:rsidR="00F55132" w:rsidRDefault="00F55132" w:rsidP="004C7B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9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3"/>
      <w:gridCol w:w="4577"/>
    </w:tblGrid>
    <w:tr w:rsidR="004C7B66" w:rsidRPr="004C7B66" w:rsidTr="004C7B66">
      <w:tc>
        <w:tcPr>
          <w:tcW w:w="4603" w:type="dxa"/>
          <w:vAlign w:val="center"/>
        </w:tcPr>
        <w:p w:rsidR="004C7B66" w:rsidRPr="004C7B66" w:rsidRDefault="004C7B66" w:rsidP="004C7B66">
          <w:pPr>
            <w:pStyle w:val="En-tte"/>
            <w:rPr>
              <w:rFonts w:asciiTheme="majorHAnsi" w:hAnsiTheme="majorHAnsi"/>
            </w:rPr>
          </w:pPr>
          <w:r w:rsidRPr="004C7B66">
            <w:rPr>
              <w:rFonts w:asciiTheme="majorHAnsi" w:hAnsiTheme="majorHAnsi"/>
            </w:rPr>
            <w:t>Aurélie Roger</w:t>
          </w:r>
        </w:p>
        <w:p w:rsidR="004C7B66" w:rsidRPr="004C7B66" w:rsidRDefault="004C7B66" w:rsidP="004C7B66">
          <w:pPr>
            <w:pStyle w:val="En-tte"/>
            <w:rPr>
              <w:rFonts w:asciiTheme="majorHAnsi" w:hAnsiTheme="majorHAnsi"/>
            </w:rPr>
          </w:pPr>
          <w:r w:rsidRPr="004C7B66">
            <w:rPr>
              <w:rFonts w:asciiTheme="majorHAnsi" w:hAnsiTheme="majorHAnsi"/>
            </w:rPr>
            <w:t>Ostéopathe D.O.</w:t>
          </w:r>
        </w:p>
        <w:p w:rsidR="004C7B66" w:rsidRPr="004C7B66" w:rsidRDefault="004C7B66" w:rsidP="004C7B66">
          <w:pPr>
            <w:pStyle w:val="En-tte"/>
            <w:rPr>
              <w:rFonts w:asciiTheme="majorHAnsi" w:hAnsiTheme="majorHAnsi"/>
            </w:rPr>
          </w:pPr>
          <w:r w:rsidRPr="004C7B66">
            <w:rPr>
              <w:rFonts w:asciiTheme="majorHAnsi" w:hAnsiTheme="majorHAnsi"/>
            </w:rPr>
            <w:t>Diplomée du C.E.E.S.O. Saint-Denis</w:t>
          </w:r>
        </w:p>
        <w:p w:rsidR="004C7B66" w:rsidRPr="004C7B66" w:rsidRDefault="004C7B66" w:rsidP="004C7B66">
          <w:pPr>
            <w:pStyle w:val="En-tte"/>
            <w:rPr>
              <w:rFonts w:asciiTheme="majorHAnsi" w:hAnsiTheme="majorHAnsi"/>
            </w:rPr>
          </w:pPr>
          <w:r w:rsidRPr="004C7B66">
            <w:rPr>
              <w:rFonts w:asciiTheme="majorHAnsi" w:hAnsiTheme="majorHAnsi"/>
            </w:rPr>
            <w:t>Spécialisation pédiatrique</w:t>
          </w:r>
        </w:p>
      </w:tc>
      <w:tc>
        <w:tcPr>
          <w:tcW w:w="4577" w:type="dxa"/>
          <w:vAlign w:val="center"/>
        </w:tcPr>
        <w:p w:rsidR="004C7B66" w:rsidRPr="004C7B66" w:rsidRDefault="004C7B66" w:rsidP="004C7B66">
          <w:pPr>
            <w:pStyle w:val="En-tte"/>
            <w:jc w:val="right"/>
            <w:rPr>
              <w:rFonts w:asciiTheme="majorHAnsi" w:hAnsiTheme="majorHAnsi"/>
            </w:rPr>
          </w:pPr>
          <w:r w:rsidRPr="004C7B66">
            <w:rPr>
              <w:rFonts w:asciiTheme="majorHAnsi" w:hAnsiTheme="majorHAnsi"/>
            </w:rPr>
            <w:t>42 rue du Général Leclerc</w:t>
          </w:r>
        </w:p>
        <w:p w:rsidR="004C7B66" w:rsidRPr="004C7B66" w:rsidRDefault="004C7B66" w:rsidP="004C7B66">
          <w:pPr>
            <w:pStyle w:val="En-tte"/>
            <w:jc w:val="right"/>
            <w:rPr>
              <w:rFonts w:asciiTheme="majorHAnsi" w:hAnsiTheme="majorHAnsi"/>
            </w:rPr>
          </w:pPr>
          <w:r w:rsidRPr="004C7B66">
            <w:rPr>
              <w:rFonts w:asciiTheme="majorHAnsi" w:hAnsiTheme="majorHAnsi"/>
            </w:rPr>
            <w:t>9440 Villecresnes</w:t>
          </w:r>
        </w:p>
        <w:p w:rsidR="004C7B66" w:rsidRPr="004C7B66" w:rsidRDefault="004C7B66" w:rsidP="004C7B66">
          <w:pPr>
            <w:pStyle w:val="En-tte"/>
            <w:jc w:val="right"/>
            <w:rPr>
              <w:rFonts w:asciiTheme="majorHAnsi" w:hAnsiTheme="majorHAnsi"/>
            </w:rPr>
          </w:pPr>
          <w:r w:rsidRPr="004C7B66">
            <w:rPr>
              <w:rFonts w:asciiTheme="majorHAnsi" w:hAnsiTheme="majorHAnsi"/>
            </w:rPr>
            <w:t>06.31.56.71.58</w:t>
          </w:r>
        </w:p>
      </w:tc>
    </w:tr>
  </w:tbl>
  <w:p w:rsidR="004C7B66" w:rsidRPr="004C7B66" w:rsidRDefault="004C7B66" w:rsidP="004C7B66">
    <w:pPr>
      <w:pStyle w:val="En-tte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32"/>
    <w:rsid w:val="004C7B66"/>
    <w:rsid w:val="00AC3247"/>
    <w:rsid w:val="00AF000B"/>
    <w:rsid w:val="00F5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7B6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B66"/>
    <w:rPr>
      <w:rFonts w:ascii="Lucida Grande" w:hAnsi="Lucida Grande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C7B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7B6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C7B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7B66"/>
    <w:rPr>
      <w:lang w:val="fr-FR"/>
    </w:rPr>
  </w:style>
  <w:style w:type="table" w:styleId="Grille">
    <w:name w:val="Table Grid"/>
    <w:basedOn w:val="TableauNormal"/>
    <w:uiPriority w:val="59"/>
    <w:rsid w:val="004C7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7B6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B66"/>
    <w:rPr>
      <w:rFonts w:ascii="Lucida Grande" w:hAnsi="Lucida Grande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C7B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7B6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C7B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7B66"/>
    <w:rPr>
      <w:lang w:val="fr-FR"/>
    </w:rPr>
  </w:style>
  <w:style w:type="table" w:styleId="Grille">
    <w:name w:val="Table Grid"/>
    <w:basedOn w:val="TableauNormal"/>
    <w:uiPriority w:val="59"/>
    <w:rsid w:val="004C7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mille:Dropbox:De&#769;veloppements:opaleformac:Opale:Templates:Letter_Templat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Letter_Template.dotx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CSC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Maurice</dc:creator>
  <cp:keywords/>
  <dc:description/>
  <cp:lastModifiedBy>Camille Maurice</cp:lastModifiedBy>
  <cp:revision>1</cp:revision>
  <dcterms:created xsi:type="dcterms:W3CDTF">2012-11-01T23:20:00Z</dcterms:created>
  <dcterms:modified xsi:type="dcterms:W3CDTF">2012-11-01T23:20:00Z</dcterms:modified>
</cp:coreProperties>
</file>