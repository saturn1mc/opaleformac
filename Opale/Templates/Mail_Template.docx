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944BA" w14:textId="77777777" w:rsidR="00AF000B" w:rsidRDefault="00AF000B"/>
    <w:sectPr w:rsidR="00AF000B" w:rsidSect="004C7B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D8AEC" w14:textId="77777777" w:rsidR="00F55132" w:rsidRDefault="00F55132" w:rsidP="004C7B66">
      <w:r>
        <w:separator/>
      </w:r>
    </w:p>
  </w:endnote>
  <w:endnote w:type="continuationSeparator" w:id="0">
    <w:p w14:paraId="39768103" w14:textId="77777777" w:rsidR="00F55132" w:rsidRDefault="00F55132" w:rsidP="004C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A2FC2" w14:textId="77777777" w:rsidR="002718DC" w:rsidRDefault="002718D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603"/>
    </w:tblGrid>
    <w:tr w:rsidR="004C7B66" w14:paraId="368B3B9D" w14:textId="77777777" w:rsidTr="004C7B66">
      <w:tc>
        <w:tcPr>
          <w:tcW w:w="4603" w:type="dxa"/>
        </w:tcPr>
        <w:p w14:paraId="112170BB" w14:textId="77777777" w:rsidR="004C7B66" w:rsidRDefault="004C7B66" w:rsidP="004C7B66">
          <w:pPr>
            <w:pStyle w:val="Pieddepage"/>
            <w:jc w:val="center"/>
          </w:pPr>
          <w:r>
            <w:t>Siret : 513 535 112 00017</w:t>
          </w:r>
        </w:p>
      </w:tc>
      <w:tc>
        <w:tcPr>
          <w:tcW w:w="4603" w:type="dxa"/>
        </w:tcPr>
        <w:p w14:paraId="4AEE6450" w14:textId="77777777" w:rsidR="004C7B66" w:rsidRDefault="004C7B66" w:rsidP="004C7B66">
          <w:pPr>
            <w:pStyle w:val="Pieddepage"/>
            <w:jc w:val="center"/>
          </w:pPr>
          <w:r>
            <w:t xml:space="preserve">N° </w:t>
          </w:r>
          <w:bookmarkStart w:id="0" w:name="_GoBack"/>
          <w:proofErr w:type="spellStart"/>
          <w:r>
            <w:t>Adeli</w:t>
          </w:r>
          <w:proofErr w:type="spellEnd"/>
          <w:r>
            <w:t> </w:t>
          </w:r>
          <w:bookmarkEnd w:id="0"/>
          <w:r>
            <w:t>: 9400001</w:t>
          </w:r>
        </w:p>
      </w:tc>
    </w:tr>
  </w:tbl>
  <w:p w14:paraId="167AB4C1" w14:textId="77777777" w:rsidR="004C7B66" w:rsidRPr="004C7B66" w:rsidRDefault="004C7B66" w:rsidP="004C7B66">
    <w:pPr>
      <w:pStyle w:val="Pieddepage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78DD" w14:textId="77777777" w:rsidR="002718DC" w:rsidRDefault="002718D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E6A42" w14:textId="77777777" w:rsidR="00F55132" w:rsidRDefault="00F55132" w:rsidP="004C7B66">
      <w:r>
        <w:separator/>
      </w:r>
    </w:p>
  </w:footnote>
  <w:footnote w:type="continuationSeparator" w:id="0">
    <w:p w14:paraId="08E899E9" w14:textId="77777777" w:rsidR="00F55132" w:rsidRDefault="00F55132" w:rsidP="004C7B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6177F3" w14:textId="77777777" w:rsidR="002718DC" w:rsidRDefault="002718D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3"/>
      <w:gridCol w:w="4577"/>
    </w:tblGrid>
    <w:tr w:rsidR="004C7B66" w:rsidRPr="004C7B66" w14:paraId="381B9CB4" w14:textId="77777777" w:rsidTr="004C7B66">
      <w:tc>
        <w:tcPr>
          <w:tcW w:w="4603" w:type="dxa"/>
          <w:vAlign w:val="center"/>
        </w:tcPr>
        <w:p w14:paraId="73843BA4" w14:textId="77777777"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Aurélie Roger</w:t>
          </w:r>
        </w:p>
        <w:p w14:paraId="32F10734" w14:textId="77777777" w:rsidR="004C7B66" w:rsidRPr="004C7B66" w:rsidRDefault="004C7B66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Ostéopathe D.O.</w:t>
          </w:r>
        </w:p>
        <w:p w14:paraId="63AE1CD9" w14:textId="77777777" w:rsidR="004C7B66" w:rsidRPr="004C7B66" w:rsidRDefault="002718DC" w:rsidP="004C7B66">
          <w:pPr>
            <w:pStyle w:val="En-tte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Diplômée</w:t>
          </w:r>
          <w:r w:rsidR="004C7B66" w:rsidRPr="004C7B66">
            <w:rPr>
              <w:rFonts w:asciiTheme="majorHAnsi" w:hAnsiTheme="majorHAnsi"/>
            </w:rPr>
            <w:t xml:space="preserve"> du C.E.E.S.O. Saint-Denis</w:t>
          </w:r>
        </w:p>
        <w:p w14:paraId="29958B32" w14:textId="77777777" w:rsidR="004C7B66" w:rsidRPr="004C7B66" w:rsidRDefault="002718DC" w:rsidP="004C7B66">
          <w:pPr>
            <w:pStyle w:val="En-tte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Spécialisation P</w:t>
          </w:r>
          <w:r w:rsidR="004C7B66" w:rsidRPr="004C7B66">
            <w:rPr>
              <w:rFonts w:asciiTheme="majorHAnsi" w:hAnsiTheme="majorHAnsi"/>
            </w:rPr>
            <w:t>édiatrique</w:t>
          </w:r>
        </w:p>
      </w:tc>
      <w:tc>
        <w:tcPr>
          <w:tcW w:w="4577" w:type="dxa"/>
          <w:vAlign w:val="center"/>
        </w:tcPr>
        <w:p w14:paraId="6909D940" w14:textId="77777777"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42 rue du Général Leclerc</w:t>
          </w:r>
        </w:p>
        <w:p w14:paraId="39E04F28" w14:textId="77777777"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9440 Villecresnes</w:t>
          </w:r>
        </w:p>
        <w:p w14:paraId="6D498260" w14:textId="77777777" w:rsidR="004C7B66" w:rsidRPr="004C7B66" w:rsidRDefault="004C7B66" w:rsidP="004C7B66">
          <w:pPr>
            <w:pStyle w:val="En-tte"/>
            <w:jc w:val="right"/>
            <w:rPr>
              <w:rFonts w:asciiTheme="majorHAnsi" w:hAnsiTheme="majorHAnsi"/>
            </w:rPr>
          </w:pPr>
          <w:r w:rsidRPr="004C7B66">
            <w:rPr>
              <w:rFonts w:asciiTheme="majorHAnsi" w:hAnsiTheme="majorHAnsi"/>
            </w:rPr>
            <w:t>06.31.56.71.58</w:t>
          </w:r>
        </w:p>
      </w:tc>
    </w:tr>
  </w:tbl>
  <w:p w14:paraId="16577ABD" w14:textId="77777777" w:rsidR="004C7B66" w:rsidRPr="004C7B66" w:rsidRDefault="004C7B66" w:rsidP="004C7B66">
    <w:pPr>
      <w:pStyle w:val="En-tte"/>
      <w:rPr>
        <w:rFonts w:asciiTheme="majorHAnsi" w:hAnsiTheme="majorHAnsi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86754" w14:textId="77777777" w:rsidR="002718DC" w:rsidRDefault="002718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32"/>
    <w:rsid w:val="002718DC"/>
    <w:rsid w:val="004C7B66"/>
    <w:rsid w:val="00AC3247"/>
    <w:rsid w:val="00AF000B"/>
    <w:rsid w:val="00F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DC3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B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B66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7B6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7B66"/>
    <w:rPr>
      <w:lang w:val="fr-FR"/>
    </w:rPr>
  </w:style>
  <w:style w:type="table" w:styleId="Grille">
    <w:name w:val="Table Grid"/>
    <w:basedOn w:val="TableauNormal"/>
    <w:uiPriority w:val="59"/>
    <w:rsid w:val="004C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7B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B66"/>
    <w:rPr>
      <w:rFonts w:ascii="Lucida Grande" w:hAnsi="Lucida Grande"/>
      <w:sz w:val="18"/>
      <w:szCs w:val="1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7B6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C7B6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7B66"/>
    <w:rPr>
      <w:lang w:val="fr-FR"/>
    </w:rPr>
  </w:style>
  <w:style w:type="table" w:styleId="Grille">
    <w:name w:val="Table Grid"/>
    <w:basedOn w:val="TableauNormal"/>
    <w:uiPriority w:val="59"/>
    <w:rsid w:val="004C7B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mille:Dropbox:De&#769;veloppements:opaleformac:Opale:Templates:Letter_Templat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Letter_Template.dotx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CSC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Maurice</dc:creator>
  <cp:keywords/>
  <dc:description/>
  <cp:lastModifiedBy>Camille Maurice</cp:lastModifiedBy>
  <cp:revision>2</cp:revision>
  <dcterms:created xsi:type="dcterms:W3CDTF">2012-11-01T23:20:00Z</dcterms:created>
  <dcterms:modified xsi:type="dcterms:W3CDTF">2013-01-02T22:35:00Z</dcterms:modified>
</cp:coreProperties>
</file>